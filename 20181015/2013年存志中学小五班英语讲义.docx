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58B" w:rsidRDefault="00B1758B" w:rsidP="006D1F1E">
      <w:pPr>
        <w:jc w:val="center"/>
      </w:pPr>
      <w:r>
        <w:rPr>
          <w:rFonts w:hint="eastAsia"/>
        </w:rPr>
        <w:t>存志中学小五班英语讲义（一）</w:t>
      </w:r>
    </w:p>
    <w:p w:rsidR="00B1758B" w:rsidRDefault="00B1758B">
      <w:r>
        <w:rPr>
          <w:rFonts w:hint="eastAsia"/>
        </w:rPr>
        <w:t>一、单词辨音</w:t>
      </w:r>
    </w:p>
    <w:p w:rsidR="00B1758B" w:rsidRDefault="00B1758B">
      <w:r>
        <w:t>1. (    ) A. th</w:t>
      </w:r>
      <w:r w:rsidRPr="00145D93">
        <w:rPr>
          <w:u w:val="single"/>
        </w:rPr>
        <w:t>ir</w:t>
      </w:r>
      <w:r>
        <w:t>d      B. c</w:t>
      </w:r>
      <w:r w:rsidRPr="00145D93">
        <w:rPr>
          <w:u w:val="single"/>
        </w:rPr>
        <w:t>ir</w:t>
      </w:r>
      <w:r>
        <w:t>cle      C. t</w:t>
      </w:r>
      <w:r w:rsidRPr="00145D93">
        <w:rPr>
          <w:u w:val="single"/>
        </w:rPr>
        <w:t>ur</w:t>
      </w:r>
      <w:r>
        <w:t>n     D. Sat</w:t>
      </w:r>
      <w:r w:rsidRPr="00145D93">
        <w:rPr>
          <w:u w:val="single"/>
        </w:rPr>
        <w:t>ur</w:t>
      </w:r>
      <w:r>
        <w:t>day</w:t>
      </w:r>
    </w:p>
    <w:p w:rsidR="00B1758B" w:rsidRDefault="00B1758B">
      <w:r>
        <w:t xml:space="preserve">2. (    ) A. </w:t>
      </w:r>
      <w:r w:rsidRPr="00145D93">
        <w:rPr>
          <w:u w:val="single"/>
        </w:rPr>
        <w:t>c</w:t>
      </w:r>
      <w:r>
        <w:t>olour     B. pen</w:t>
      </w:r>
      <w:r w:rsidRPr="00145D93">
        <w:rPr>
          <w:u w:val="single"/>
        </w:rPr>
        <w:t>c</w:t>
      </w:r>
      <w:r>
        <w:t xml:space="preserve">il     C. </w:t>
      </w:r>
      <w:r w:rsidRPr="00145D93">
        <w:rPr>
          <w:u w:val="single"/>
        </w:rPr>
        <w:t>c</w:t>
      </w:r>
      <w:r>
        <w:t xml:space="preserve">an      D. </w:t>
      </w:r>
      <w:r w:rsidRPr="00145D93">
        <w:rPr>
          <w:u w:val="single"/>
        </w:rPr>
        <w:t>c</w:t>
      </w:r>
      <w:r>
        <w:t>ake</w:t>
      </w:r>
    </w:p>
    <w:p w:rsidR="00B1758B" w:rsidRDefault="00B1758B">
      <w:r>
        <w:t>3. (    ) A. kn</w:t>
      </w:r>
      <w:r w:rsidRPr="00145D93">
        <w:rPr>
          <w:u w:val="single"/>
        </w:rPr>
        <w:t>ow</w:t>
      </w:r>
      <w:r>
        <w:t xml:space="preserve">      B. br</w:t>
      </w:r>
      <w:r w:rsidRPr="00145D93">
        <w:rPr>
          <w:u w:val="single"/>
        </w:rPr>
        <w:t>ow</w:t>
      </w:r>
      <w:r>
        <w:t>n    C. l</w:t>
      </w:r>
      <w:r w:rsidRPr="00145D93">
        <w:rPr>
          <w:u w:val="single"/>
        </w:rPr>
        <w:t>ow</w:t>
      </w:r>
      <w:r>
        <w:t xml:space="preserve">      D. wind</w:t>
      </w:r>
      <w:r w:rsidRPr="00145D93">
        <w:rPr>
          <w:u w:val="single"/>
        </w:rPr>
        <w:t>ow</w:t>
      </w:r>
    </w:p>
    <w:p w:rsidR="00B1758B" w:rsidRDefault="00B1758B" w:rsidP="00FA6583">
      <w:r>
        <w:t>4. (    ) A. c</w:t>
      </w:r>
      <w:r w:rsidRPr="00145D93">
        <w:rPr>
          <w:u w:val="single"/>
        </w:rPr>
        <w:t>oo</w:t>
      </w:r>
      <w:r>
        <w:t>k       B. g</w:t>
      </w:r>
      <w:r w:rsidRPr="00145D93">
        <w:rPr>
          <w:u w:val="single"/>
        </w:rPr>
        <w:t>oo</w:t>
      </w:r>
      <w:r>
        <w:t>d     C. f</w:t>
      </w:r>
      <w:r w:rsidRPr="00145D93">
        <w:rPr>
          <w:u w:val="single"/>
        </w:rPr>
        <w:t>oo</w:t>
      </w:r>
      <w:r>
        <w:t>d     D. l</w:t>
      </w:r>
      <w:r w:rsidRPr="00145D93">
        <w:rPr>
          <w:u w:val="single"/>
        </w:rPr>
        <w:t>oo</w:t>
      </w:r>
      <w:r>
        <w:t>k</w:t>
      </w:r>
    </w:p>
    <w:p w:rsidR="00B1758B" w:rsidRDefault="00B1758B" w:rsidP="00145D93">
      <w:r>
        <w:t>5. (    ) A. s</w:t>
      </w:r>
      <w:r w:rsidRPr="00145D93">
        <w:rPr>
          <w:u w:val="single"/>
        </w:rPr>
        <w:t>ea</w:t>
      </w:r>
      <w:r>
        <w:t>son     B. pl</w:t>
      </w:r>
      <w:r w:rsidRPr="00145D93">
        <w:rPr>
          <w:u w:val="single"/>
        </w:rPr>
        <w:t>ea</w:t>
      </w:r>
      <w:r>
        <w:t>se     C.</w:t>
      </w:r>
      <w:r w:rsidRPr="00145D93">
        <w:rPr>
          <w:u w:val="single"/>
        </w:rPr>
        <w:t>ea</w:t>
      </w:r>
      <w:r>
        <w:t>t      D. g</w:t>
      </w:r>
      <w:r w:rsidRPr="002A19DC">
        <w:t>r</w:t>
      </w:r>
      <w:r w:rsidRPr="00145D93">
        <w:rPr>
          <w:u w:val="single"/>
        </w:rPr>
        <w:t>ea</w:t>
      </w:r>
      <w:r>
        <w:t>t</w:t>
      </w:r>
    </w:p>
    <w:p w:rsidR="00B1758B" w:rsidRPr="00FA6583" w:rsidRDefault="00B1758B">
      <w:r>
        <w:t xml:space="preserve"> </w:t>
      </w:r>
    </w:p>
    <w:p w:rsidR="00B1758B" w:rsidRDefault="00B1758B">
      <w:r>
        <w:rPr>
          <w:rFonts w:hint="eastAsia"/>
        </w:rPr>
        <w:t>二、单项选择题</w:t>
      </w:r>
    </w:p>
    <w:p w:rsidR="00B1758B" w:rsidRDefault="00B1758B">
      <w:r>
        <w:t xml:space="preserve">1. (    )They are reading about an English boy  </w:t>
      </w:r>
      <w:r w:rsidRPr="009E7B3A">
        <w:rPr>
          <w:u w:val="single"/>
        </w:rPr>
        <w:t xml:space="preserve">       </w:t>
      </w:r>
      <w:r>
        <w:t xml:space="preserve"> the newspaper.  A. on  B. at  C. in </w:t>
      </w:r>
    </w:p>
    <w:p w:rsidR="00B1758B" w:rsidRDefault="00B1758B">
      <w:r>
        <w:t xml:space="preserve">2. (    )Can I have </w:t>
      </w:r>
      <w:r w:rsidRPr="009E7B3A">
        <w:rPr>
          <w:u w:val="single"/>
        </w:rPr>
        <w:t xml:space="preserve">  </w:t>
      </w:r>
      <w:r>
        <w:rPr>
          <w:u w:val="single"/>
        </w:rPr>
        <w:t xml:space="preserve">  </w:t>
      </w:r>
      <w:r w:rsidRPr="009E7B3A">
        <w:rPr>
          <w:u w:val="single"/>
        </w:rPr>
        <w:t xml:space="preserve">   </w:t>
      </w:r>
      <w:r w:rsidRPr="009E7B3A">
        <w:t xml:space="preserve"> </w:t>
      </w:r>
      <w:r>
        <w:t xml:space="preserve"> postcards?   A.  any  B.  a  C. some</w:t>
      </w:r>
    </w:p>
    <w:p w:rsidR="00B1758B" w:rsidRDefault="00B1758B">
      <w:r>
        <w:t>3.</w:t>
      </w:r>
      <w:r w:rsidRPr="00523CB5">
        <w:t xml:space="preserve"> </w:t>
      </w:r>
      <w:r>
        <w:t xml:space="preserve">(    ) Who do you want to </w:t>
      </w:r>
      <w:r w:rsidRPr="00BB0965">
        <w:rPr>
          <w:u w:val="single"/>
        </w:rPr>
        <w:t xml:space="preserve">      </w:t>
      </w:r>
      <w:r>
        <w:t xml:space="preserve">?   A. write  B. write  to   C. writing </w:t>
      </w:r>
    </w:p>
    <w:p w:rsidR="00B1758B" w:rsidRDefault="00B1758B" w:rsidP="00BB0965">
      <w:r>
        <w:t>4.</w:t>
      </w:r>
      <w:r w:rsidRPr="00523CB5">
        <w:t xml:space="preserve"> </w:t>
      </w:r>
      <w:r>
        <w:t xml:space="preserve">(    ) I </w:t>
      </w:r>
      <w:r w:rsidRPr="00BB0965">
        <w:rPr>
          <w:u w:val="single"/>
        </w:rPr>
        <w:t xml:space="preserve">  </w:t>
      </w:r>
      <w:r>
        <w:rPr>
          <w:u w:val="single"/>
        </w:rPr>
        <w:t xml:space="preserve">  </w:t>
      </w:r>
      <w:r w:rsidRPr="00BB0965">
        <w:rPr>
          <w:u w:val="single"/>
        </w:rPr>
        <w:t xml:space="preserve"> </w:t>
      </w:r>
      <w:r w:rsidRPr="00BB0965">
        <w:t xml:space="preserve"> </w:t>
      </w:r>
      <w:r>
        <w:t xml:space="preserve"> lots of people in the park yesterday afternoon.   A. saw  B. see  C. am  seeing</w:t>
      </w:r>
    </w:p>
    <w:p w:rsidR="00B1758B" w:rsidRDefault="00B1758B" w:rsidP="00BB0965">
      <w:r>
        <w:t>5.</w:t>
      </w:r>
      <w:r w:rsidRPr="00523CB5">
        <w:t xml:space="preserve"> </w:t>
      </w:r>
      <w:r>
        <w:t xml:space="preserve">(    ) Yang Lin and I </w:t>
      </w:r>
      <w:r w:rsidRPr="00BB0965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BB0965">
        <w:rPr>
          <w:u w:val="single"/>
        </w:rPr>
        <w:t xml:space="preserve">  </w:t>
      </w:r>
      <w:r>
        <w:t xml:space="preserve"> have the same hobbies.  A. all  B. both  C. are</w:t>
      </w:r>
    </w:p>
    <w:p w:rsidR="00B1758B" w:rsidRDefault="00B1758B" w:rsidP="00BB0965">
      <w:r>
        <w:t xml:space="preserve">6. (    )You </w:t>
      </w:r>
      <w:r w:rsidRPr="00BB0965">
        <w:rPr>
          <w:u w:val="single"/>
        </w:rPr>
        <w:t xml:space="preserve">      </w:t>
      </w:r>
      <w:r>
        <w:t xml:space="preserve"> me about it yesterday.  A. tell   B. told  C. talked</w:t>
      </w:r>
    </w:p>
    <w:p w:rsidR="00B1758B" w:rsidRDefault="00B1758B" w:rsidP="00BB0965">
      <w:r>
        <w:t xml:space="preserve">7. (    )Are you going to take part </w:t>
      </w:r>
      <w:r w:rsidRPr="005C4342">
        <w:rPr>
          <w:u w:val="single"/>
        </w:rPr>
        <w:t xml:space="preserve">     </w:t>
      </w:r>
      <w:r>
        <w:t xml:space="preserve"> the meeting?  A. on   B. at  C. in</w:t>
      </w:r>
    </w:p>
    <w:p w:rsidR="00B1758B" w:rsidRDefault="00B1758B" w:rsidP="00BB0965">
      <w:r>
        <w:t>8. (    )Which season do you like     ?  A. better   B. good  C. best</w:t>
      </w:r>
    </w:p>
    <w:p w:rsidR="00B1758B" w:rsidRDefault="00B1758B" w:rsidP="00BB0965">
      <w:r>
        <w:t xml:space="preserve">9. (    )The car is </w:t>
      </w:r>
      <w:r w:rsidRPr="00043BD2">
        <w:rPr>
          <w:u w:val="single"/>
        </w:rPr>
        <w:t xml:space="preserve">     </w:t>
      </w:r>
      <w:r>
        <w:t xml:space="preserve"> than the old one.  A. nice   B. nicer  C. very nice</w:t>
      </w:r>
    </w:p>
    <w:p w:rsidR="00B1758B" w:rsidRDefault="00B1758B" w:rsidP="00BB0965">
      <w:r>
        <w:t xml:space="preserve">10. (    )What’s the </w:t>
      </w:r>
      <w:r w:rsidRPr="003843F0">
        <w:rPr>
          <w:u w:val="single"/>
        </w:rPr>
        <w:t xml:space="preserve">  </w:t>
      </w:r>
      <w:r>
        <w:rPr>
          <w:u w:val="single"/>
        </w:rPr>
        <w:t xml:space="preserve">  </w:t>
      </w:r>
      <w:r w:rsidRPr="003843F0">
        <w:rPr>
          <w:u w:val="single"/>
        </w:rPr>
        <w:t xml:space="preserve"> </w:t>
      </w:r>
      <w:r w:rsidRPr="003843F0">
        <w:t xml:space="preserve"> </w:t>
      </w:r>
      <w:r>
        <w:t>,Amy? I have a bad cold today.  A. matter   B. wrong  C. things</w:t>
      </w:r>
    </w:p>
    <w:p w:rsidR="00B1758B" w:rsidRDefault="00B1758B" w:rsidP="00BB0965">
      <w:r>
        <w:t xml:space="preserve">11. (    ) </w:t>
      </w:r>
      <w:r w:rsidRPr="009C305F">
        <w:rPr>
          <w:u w:val="single"/>
        </w:rPr>
        <w:t xml:space="preserve">     </w:t>
      </w:r>
      <w:r>
        <w:t xml:space="preserve"> colourful your sweater is !  A. What   B. What a   C. How   D. How a</w:t>
      </w:r>
    </w:p>
    <w:p w:rsidR="00B1758B" w:rsidRDefault="00B1758B" w:rsidP="00BB0965">
      <w:r>
        <w:t xml:space="preserve">12.(    ) The boy is walking </w:t>
      </w:r>
      <w:r w:rsidRPr="00716780">
        <w:rPr>
          <w:u w:val="single"/>
        </w:rPr>
        <w:t xml:space="preserve">        </w:t>
      </w:r>
      <w:r>
        <w:t xml:space="preserve"> the bridge.  A. across  B. through  C. along  D. over</w:t>
      </w:r>
    </w:p>
    <w:p w:rsidR="00B1758B" w:rsidRDefault="00B1758B">
      <w:pPr>
        <w:widowControl/>
        <w:jc w:val="left"/>
      </w:pPr>
      <w:r>
        <w:t xml:space="preserve">  </w:t>
      </w:r>
    </w:p>
    <w:p w:rsidR="00B1758B" w:rsidRDefault="00B1758B" w:rsidP="003843F0">
      <w:pPr>
        <w:jc w:val="center"/>
      </w:pPr>
      <w:r>
        <w:rPr>
          <w:rFonts w:hint="eastAsia"/>
        </w:rPr>
        <w:t>存志中学小五班英语讲义（二、三）</w:t>
      </w:r>
    </w:p>
    <w:p w:rsidR="00B1758B" w:rsidRDefault="00B1758B" w:rsidP="003843F0">
      <w:pPr>
        <w:jc w:val="left"/>
      </w:pPr>
      <w:r>
        <w:rPr>
          <w:rFonts w:hint="eastAsia"/>
        </w:rPr>
        <w:t>一、英汉词组互译</w:t>
      </w:r>
    </w:p>
    <w:p w:rsidR="00B1758B" w:rsidRDefault="00B1758B" w:rsidP="003843F0">
      <w:pPr>
        <w:jc w:val="left"/>
      </w:pPr>
      <w:r>
        <w:t xml:space="preserve">1. by the way </w:t>
      </w:r>
      <w:r w:rsidRPr="00702312">
        <w:rPr>
          <w:u w:val="single"/>
        </w:rPr>
        <w:t xml:space="preserve">             </w:t>
      </w:r>
      <w:r>
        <w:t xml:space="preserve">  2. A quarter to one </w:t>
      </w:r>
      <w:r w:rsidRPr="00702312">
        <w:rPr>
          <w:u w:val="single"/>
        </w:rPr>
        <w:t xml:space="preserve">             </w:t>
      </w:r>
      <w:r w:rsidRPr="00702312">
        <w:t xml:space="preserve"> </w:t>
      </w:r>
      <w:r>
        <w:t xml:space="preserve">3..do more exercise  </w:t>
      </w:r>
      <w:r w:rsidRPr="00702312">
        <w:rPr>
          <w:u w:val="single"/>
        </w:rPr>
        <w:t xml:space="preserve">  </w:t>
      </w:r>
      <w:r>
        <w:rPr>
          <w:u w:val="single"/>
        </w:rPr>
        <w:t xml:space="preserve">  </w:t>
      </w:r>
      <w:r w:rsidRPr="00702312">
        <w:rPr>
          <w:u w:val="single"/>
        </w:rPr>
        <w:t xml:space="preserve">       </w:t>
      </w:r>
    </w:p>
    <w:p w:rsidR="00B1758B" w:rsidRDefault="00B1758B" w:rsidP="003843F0">
      <w:pPr>
        <w:jc w:val="left"/>
      </w:pPr>
      <w:r>
        <w:t xml:space="preserve">4.of course </w:t>
      </w:r>
      <w:r w:rsidRPr="00702312">
        <w:rPr>
          <w:u w:val="single"/>
        </w:rPr>
        <w:t xml:space="preserve">               </w:t>
      </w:r>
      <w:r>
        <w:t xml:space="preserve">  5.</w:t>
      </w:r>
      <w:r>
        <w:rPr>
          <w:rFonts w:hint="eastAsia"/>
        </w:rPr>
        <w:t>去散步</w:t>
      </w:r>
      <w:r>
        <w:t xml:space="preserve"> </w:t>
      </w:r>
      <w:r w:rsidRPr="007D747E">
        <w:rPr>
          <w:u w:val="single"/>
        </w:rPr>
        <w:t xml:space="preserve">                   </w:t>
      </w:r>
      <w:r>
        <w:t>6.</w:t>
      </w:r>
      <w:r>
        <w:rPr>
          <w:rFonts w:hint="eastAsia"/>
        </w:rPr>
        <w:t>在公共汽车站</w:t>
      </w:r>
      <w:r w:rsidRPr="001B677D">
        <w:rPr>
          <w:u w:val="single"/>
        </w:rPr>
        <w:t xml:space="preserve">                  </w:t>
      </w:r>
      <w:r>
        <w:t xml:space="preserve"> </w:t>
      </w:r>
    </w:p>
    <w:p w:rsidR="00B1758B" w:rsidRDefault="00B1758B" w:rsidP="003843F0">
      <w:pPr>
        <w:jc w:val="left"/>
      </w:pPr>
      <w:r>
        <w:t>7.</w:t>
      </w:r>
      <w:r>
        <w:rPr>
          <w:rFonts w:hint="eastAsia"/>
        </w:rPr>
        <w:t>在秋季</w:t>
      </w:r>
      <w:r>
        <w:t xml:space="preserve"> </w:t>
      </w:r>
      <w:r w:rsidRPr="001B677D">
        <w:rPr>
          <w:u w:val="single"/>
        </w:rPr>
        <w:t xml:space="preserve">           </w:t>
      </w:r>
      <w:r>
        <w:t xml:space="preserve"> 8.</w:t>
      </w:r>
      <w:r>
        <w:rPr>
          <w:rFonts w:hint="eastAsia"/>
        </w:rPr>
        <w:t>上课；有课</w:t>
      </w:r>
      <w:r>
        <w:t xml:space="preserve"> </w:t>
      </w:r>
      <w:r w:rsidRPr="001B677D">
        <w:rPr>
          <w:u w:val="single"/>
        </w:rPr>
        <w:t xml:space="preserve">                </w:t>
      </w:r>
      <w:r>
        <w:t xml:space="preserve"> 9.</w:t>
      </w:r>
      <w:r>
        <w:rPr>
          <w:rFonts w:hint="eastAsia"/>
        </w:rPr>
        <w:t>写一封信</w:t>
      </w:r>
      <w:r w:rsidRPr="001B677D">
        <w:rPr>
          <w:u w:val="single"/>
        </w:rPr>
        <w:t xml:space="preserve">                 </w:t>
      </w:r>
      <w:r>
        <w:t xml:space="preserve"> </w:t>
      </w:r>
    </w:p>
    <w:p w:rsidR="00B1758B" w:rsidRDefault="00B1758B" w:rsidP="003843F0">
      <w:pPr>
        <w:jc w:val="left"/>
      </w:pPr>
      <w:r>
        <w:t xml:space="preserve">10. look for </w:t>
      </w:r>
      <w:r w:rsidRPr="00523CB5">
        <w:rPr>
          <w:u w:val="single"/>
        </w:rPr>
        <w:t xml:space="preserve">        </w:t>
      </w:r>
      <w:r>
        <w:t xml:space="preserve">  take part in </w:t>
      </w:r>
      <w:r w:rsidRPr="00523CB5">
        <w:rPr>
          <w:u w:val="single"/>
        </w:rPr>
        <w:t xml:space="preserve">         </w:t>
      </w:r>
      <w:r>
        <w:t xml:space="preserve"> collect stamps </w:t>
      </w:r>
      <w:r w:rsidRPr="00523CB5">
        <w:rPr>
          <w:u w:val="single"/>
        </w:rPr>
        <w:t xml:space="preserve">          </w:t>
      </w:r>
      <w:r>
        <w:t xml:space="preserve"> </w:t>
      </w:r>
      <w:r>
        <w:rPr>
          <w:rFonts w:hint="eastAsia"/>
        </w:rPr>
        <w:t>去购物</w:t>
      </w:r>
      <w:r>
        <w:t xml:space="preserve"> </w:t>
      </w:r>
      <w:r w:rsidRPr="00523CB5">
        <w:rPr>
          <w:u w:val="single"/>
        </w:rPr>
        <w:t xml:space="preserve">                </w:t>
      </w:r>
      <w:r>
        <w:t xml:space="preserve">  </w:t>
      </w:r>
    </w:p>
    <w:p w:rsidR="00B1758B" w:rsidRDefault="00B1758B" w:rsidP="003843F0">
      <w:pPr>
        <w:jc w:val="left"/>
      </w:pPr>
      <w:r>
        <w:rPr>
          <w:rFonts w:hint="eastAsia"/>
        </w:rPr>
        <w:t>二、将括号内的单词改用适当的形式填空</w:t>
      </w:r>
    </w:p>
    <w:p w:rsidR="00B1758B" w:rsidRDefault="00B1758B" w:rsidP="003843F0">
      <w:pPr>
        <w:jc w:val="left"/>
      </w:pPr>
      <w:r>
        <w:t xml:space="preserve">1. The students are listening to the teacher  </w:t>
      </w:r>
      <w:r w:rsidRPr="00EB1DB1">
        <w:rPr>
          <w:u w:val="single"/>
        </w:rPr>
        <w:t xml:space="preserve">           </w:t>
      </w:r>
      <w:r>
        <w:t>(quietly) in class.</w:t>
      </w:r>
    </w:p>
    <w:p w:rsidR="00B1758B" w:rsidRDefault="00B1758B" w:rsidP="003843F0">
      <w:pPr>
        <w:jc w:val="left"/>
      </w:pPr>
      <w:r>
        <w:t xml:space="preserve">2. Whose comb is this? It’s </w:t>
      </w:r>
      <w:r w:rsidRPr="00EB1DB1">
        <w:rPr>
          <w:u w:val="single"/>
        </w:rPr>
        <w:t xml:space="preserve">      </w:t>
      </w:r>
      <w:r w:rsidRPr="00EB1DB1">
        <w:t xml:space="preserve"> </w:t>
      </w:r>
      <w:r>
        <w:t>(she),I think.</w:t>
      </w:r>
    </w:p>
    <w:p w:rsidR="00B1758B" w:rsidRDefault="00B1758B" w:rsidP="003843F0">
      <w:pPr>
        <w:jc w:val="left"/>
      </w:pPr>
      <w:r>
        <w:t xml:space="preserve">3. It’s 2:00 in the afternoon. The children </w:t>
      </w:r>
      <w:r w:rsidRPr="00EB1DB1">
        <w:rPr>
          <w:u w:val="single"/>
        </w:rPr>
        <w:t xml:space="preserve">   </w:t>
      </w:r>
      <w:r>
        <w:rPr>
          <w:u w:val="single"/>
        </w:rPr>
        <w:t xml:space="preserve">     </w:t>
      </w:r>
      <w:r>
        <w:t xml:space="preserve"> (make) a kite.</w:t>
      </w:r>
    </w:p>
    <w:p w:rsidR="00B1758B" w:rsidRDefault="00B1758B" w:rsidP="003843F0">
      <w:pPr>
        <w:jc w:val="left"/>
      </w:pPr>
      <w:r>
        <w:t xml:space="preserve">4. Let us go and join </w:t>
      </w:r>
      <w:r w:rsidRPr="00EB1DB1">
        <w:rPr>
          <w:u w:val="single"/>
        </w:rPr>
        <w:t xml:space="preserve">        </w:t>
      </w:r>
      <w:r>
        <w:t xml:space="preserve"> (they).</w:t>
      </w:r>
    </w:p>
    <w:p w:rsidR="00B1758B" w:rsidRDefault="00B1758B" w:rsidP="003843F0">
      <w:pPr>
        <w:jc w:val="left"/>
      </w:pPr>
      <w:r>
        <w:t xml:space="preserve">5. That girl can </w:t>
      </w:r>
      <w:r w:rsidRPr="00EB1DB1">
        <w:rPr>
          <w:u w:val="single"/>
        </w:rPr>
        <w:t xml:space="preserve">      </w:t>
      </w:r>
      <w:r>
        <w:t xml:space="preserve"> (sing) French songs.</w:t>
      </w:r>
    </w:p>
    <w:p w:rsidR="00B1758B" w:rsidRDefault="00B1758B" w:rsidP="003843F0">
      <w:pPr>
        <w:jc w:val="left"/>
      </w:pPr>
      <w:r>
        <w:t xml:space="preserve">6. What is in the basket? There  </w:t>
      </w:r>
      <w:r w:rsidRPr="00EB1DB1">
        <w:rPr>
          <w:u w:val="single"/>
        </w:rPr>
        <w:t xml:space="preserve">       </w:t>
      </w:r>
      <w:r>
        <w:t xml:space="preserve"> (be) some apples in it. </w:t>
      </w:r>
    </w:p>
    <w:p w:rsidR="00B1758B" w:rsidRDefault="00B1758B" w:rsidP="003843F0">
      <w:pPr>
        <w:jc w:val="left"/>
      </w:pPr>
      <w:r>
        <w:t xml:space="preserve">7.How many </w:t>
      </w:r>
      <w:r w:rsidRPr="00C43D61">
        <w:rPr>
          <w:u w:val="single"/>
        </w:rPr>
        <w:t xml:space="preserve">   </w:t>
      </w:r>
      <w:r>
        <w:rPr>
          <w:u w:val="single"/>
        </w:rPr>
        <w:t xml:space="preserve">  </w:t>
      </w:r>
      <w:r w:rsidRPr="00C43D61">
        <w:rPr>
          <w:u w:val="single"/>
        </w:rPr>
        <w:t xml:space="preserve">  </w:t>
      </w:r>
      <w:r>
        <w:t xml:space="preserve"> (read) rooms are there in this building?</w:t>
      </w:r>
    </w:p>
    <w:p w:rsidR="00B1758B" w:rsidRDefault="00B1758B" w:rsidP="003843F0">
      <w:pPr>
        <w:jc w:val="left"/>
      </w:pPr>
      <w:r>
        <w:t xml:space="preserve">8.Miss Li lives on the </w:t>
      </w:r>
      <w:r w:rsidRPr="00C43D61">
        <w:rPr>
          <w:u w:val="single"/>
        </w:rPr>
        <w:t xml:space="preserve">  </w:t>
      </w:r>
      <w:r>
        <w:rPr>
          <w:u w:val="single"/>
        </w:rPr>
        <w:t xml:space="preserve">   </w:t>
      </w:r>
      <w:r w:rsidRPr="00C43D61">
        <w:rPr>
          <w:u w:val="single"/>
        </w:rPr>
        <w:t xml:space="preserve">  </w:t>
      </w:r>
      <w:r>
        <w:t xml:space="preserve"> (two) floor in this building.</w:t>
      </w:r>
    </w:p>
    <w:p w:rsidR="00B1758B" w:rsidRDefault="00B1758B" w:rsidP="003843F0">
      <w:pPr>
        <w:jc w:val="left"/>
      </w:pPr>
      <w:r>
        <w:t xml:space="preserve">9.My sister likes  </w:t>
      </w:r>
      <w:r w:rsidRPr="00C43D61">
        <w:rPr>
          <w:u w:val="single"/>
        </w:rPr>
        <w:t xml:space="preserve">    </w:t>
      </w:r>
      <w:r>
        <w:rPr>
          <w:u w:val="single"/>
        </w:rPr>
        <w:t xml:space="preserve">  </w:t>
      </w:r>
      <w:r w:rsidRPr="00C43D61">
        <w:rPr>
          <w:u w:val="single"/>
        </w:rPr>
        <w:t xml:space="preserve">   </w:t>
      </w:r>
      <w:r>
        <w:t>(run) very much.</w:t>
      </w:r>
    </w:p>
    <w:p w:rsidR="00B1758B" w:rsidRDefault="00B1758B" w:rsidP="003843F0">
      <w:pPr>
        <w:jc w:val="left"/>
      </w:pPr>
      <w:r>
        <w:t xml:space="preserve">10. Helen </w:t>
      </w:r>
      <w:r w:rsidRPr="00C43D61">
        <w:rPr>
          <w:u w:val="single"/>
        </w:rPr>
        <w:t xml:space="preserve">  </w:t>
      </w:r>
      <w:r>
        <w:rPr>
          <w:u w:val="single"/>
        </w:rPr>
        <w:t xml:space="preserve">   </w:t>
      </w:r>
      <w:r w:rsidRPr="00C43D61">
        <w:rPr>
          <w:u w:val="single"/>
        </w:rPr>
        <w:t xml:space="preserve">   </w:t>
      </w:r>
      <w:r>
        <w:t xml:space="preserve"> (pick) many apples on the farm last week.</w:t>
      </w:r>
    </w:p>
    <w:p w:rsidR="00B1758B" w:rsidRDefault="00B1758B" w:rsidP="003843F0">
      <w:pPr>
        <w:jc w:val="left"/>
      </w:pPr>
      <w:r>
        <w:rPr>
          <w:rFonts w:hint="eastAsia"/>
        </w:rPr>
        <w:t>三、句型转换</w:t>
      </w:r>
    </w:p>
    <w:p w:rsidR="00B1758B" w:rsidRDefault="00B1758B" w:rsidP="003843F0">
      <w:pPr>
        <w:jc w:val="left"/>
      </w:pPr>
      <w:r>
        <w:t xml:space="preserve">1. I get up at six every day.( </w:t>
      </w:r>
      <w:r>
        <w:rPr>
          <w:rFonts w:hint="eastAsia"/>
        </w:rPr>
        <w:t>用</w:t>
      </w:r>
      <w:r>
        <w:t xml:space="preserve">yesterday morning </w:t>
      </w:r>
      <w:r>
        <w:rPr>
          <w:rFonts w:hint="eastAsia"/>
        </w:rPr>
        <w:t>替代</w:t>
      </w:r>
      <w:r>
        <w:t xml:space="preserve"> every day)</w:t>
      </w:r>
    </w:p>
    <w:p w:rsidR="00B1758B" w:rsidRDefault="00B1758B" w:rsidP="003843F0">
      <w:pPr>
        <w:jc w:val="left"/>
        <w:rPr>
          <w:u w:val="single"/>
        </w:rPr>
      </w:pPr>
      <w:r>
        <w:t xml:space="preserve">  </w:t>
      </w:r>
      <w:r w:rsidRPr="00743291">
        <w:rPr>
          <w:u w:val="single"/>
        </w:rPr>
        <w:t xml:space="preserve">                                                     </w:t>
      </w:r>
    </w:p>
    <w:p w:rsidR="00B1758B" w:rsidRDefault="00B1758B" w:rsidP="003843F0">
      <w:pPr>
        <w:jc w:val="left"/>
      </w:pPr>
      <w:r w:rsidRPr="00743291">
        <w:t>2.</w:t>
      </w:r>
      <w:r>
        <w:t xml:space="preserve"> They are going to</w:t>
      </w:r>
      <w:r w:rsidRPr="00743291">
        <w:rPr>
          <w:u w:val="single"/>
        </w:rPr>
        <w:t xml:space="preserve"> see a film</w:t>
      </w:r>
      <w:r>
        <w:t xml:space="preserve"> tomorrow. </w:t>
      </w:r>
      <w:r>
        <w:rPr>
          <w:rFonts w:hint="eastAsia"/>
        </w:rPr>
        <w:t>（对划线部分提问）</w:t>
      </w:r>
    </w:p>
    <w:p w:rsidR="00B1758B" w:rsidRDefault="00B1758B" w:rsidP="003843F0">
      <w:pPr>
        <w:jc w:val="left"/>
        <w:rPr>
          <w:u w:val="single"/>
        </w:rPr>
      </w:pPr>
      <w:r>
        <w:t xml:space="preserve">  </w:t>
      </w:r>
      <w:r w:rsidRPr="00743291">
        <w:rPr>
          <w:u w:val="single"/>
        </w:rPr>
        <w:t xml:space="preserve">                                                     </w:t>
      </w:r>
    </w:p>
    <w:p w:rsidR="00B1758B" w:rsidRDefault="00B1758B" w:rsidP="003843F0">
      <w:pPr>
        <w:jc w:val="left"/>
      </w:pPr>
      <w:r w:rsidRPr="001D55FC">
        <w:t>3.</w:t>
      </w:r>
      <w:r>
        <w:t>the,  like,  what,   weather,   June,   is,   in(?)  (</w:t>
      </w:r>
      <w:r>
        <w:rPr>
          <w:rFonts w:hint="eastAsia"/>
        </w:rPr>
        <w:t>连词成句</w:t>
      </w:r>
      <w:r>
        <w:t>)</w:t>
      </w:r>
    </w:p>
    <w:p w:rsidR="00B1758B" w:rsidRDefault="00B1758B" w:rsidP="003843F0">
      <w:pPr>
        <w:jc w:val="left"/>
        <w:rPr>
          <w:u w:val="single"/>
        </w:rPr>
      </w:pPr>
      <w:r>
        <w:t xml:space="preserve">  </w:t>
      </w:r>
      <w:r w:rsidRPr="001D55FC">
        <w:rPr>
          <w:u w:val="single"/>
        </w:rPr>
        <w:t xml:space="preserve">                                                     </w:t>
      </w:r>
    </w:p>
    <w:p w:rsidR="00B1758B" w:rsidRDefault="00B1758B" w:rsidP="003843F0">
      <w:pPr>
        <w:jc w:val="left"/>
      </w:pPr>
      <w:r w:rsidRPr="00523CB5">
        <w:rPr>
          <w:rFonts w:hint="eastAsia"/>
        </w:rPr>
        <w:t>四</w:t>
      </w:r>
      <w:r>
        <w:rPr>
          <w:rFonts w:hint="eastAsia"/>
        </w:rPr>
        <w:t>、选择题</w:t>
      </w:r>
    </w:p>
    <w:p w:rsidR="00B1758B" w:rsidRDefault="00B1758B" w:rsidP="003843F0">
      <w:pPr>
        <w:jc w:val="left"/>
      </w:pPr>
      <w:r>
        <w:t>1. (       ) Who’s taller than Wang Bing?</w:t>
      </w:r>
      <w:r w:rsidRPr="00523CB5">
        <w:rPr>
          <w:u w:val="single"/>
        </w:rPr>
        <w:t xml:space="preserve">   </w:t>
      </w:r>
      <w:r>
        <w:rPr>
          <w:u w:val="single"/>
        </w:rPr>
        <w:t xml:space="preserve">   </w:t>
      </w:r>
      <w:r w:rsidRPr="00523CB5">
        <w:rPr>
          <w:u w:val="single"/>
        </w:rPr>
        <w:t xml:space="preserve"> </w:t>
      </w:r>
      <w:r>
        <w:t xml:space="preserve">   A. I do.  B. I am   C. Yang Ling does.</w:t>
      </w:r>
    </w:p>
    <w:p w:rsidR="00B1758B" w:rsidRDefault="00B1758B" w:rsidP="003843F0">
      <w:pPr>
        <w:jc w:val="left"/>
      </w:pPr>
      <w:r>
        <w:t xml:space="preserve">2. (       )What animal is her cousin going to </w:t>
      </w:r>
      <w:r w:rsidRPr="00271BA0">
        <w:rPr>
          <w:u w:val="single"/>
        </w:rPr>
        <w:t xml:space="preserve">    </w:t>
      </w:r>
      <w:r>
        <w:t xml:space="preserve">?  A. look at   B. look   C. looking at </w:t>
      </w:r>
    </w:p>
    <w:p w:rsidR="00B1758B" w:rsidRDefault="00B1758B" w:rsidP="003843F0">
      <w:pPr>
        <w:jc w:val="left"/>
      </w:pPr>
      <w:r>
        <w:t xml:space="preserve">3.(       ) Who do you want to </w:t>
      </w:r>
      <w:r w:rsidRPr="00F80B2F">
        <w:rPr>
          <w:u w:val="single"/>
        </w:rPr>
        <w:t xml:space="preserve">         </w:t>
      </w:r>
      <w:r>
        <w:t xml:space="preserve">?  A. write to   B. write   C. writing to </w:t>
      </w:r>
    </w:p>
    <w:p w:rsidR="00B1758B" w:rsidRDefault="00B1758B" w:rsidP="003843F0">
      <w:pPr>
        <w:jc w:val="left"/>
      </w:pPr>
      <w:r>
        <w:t xml:space="preserve">4.(       ) Whose hairdryer is it? </w:t>
      </w:r>
      <w:r w:rsidRPr="00F80B2F">
        <w:rPr>
          <w:u w:val="single"/>
        </w:rPr>
        <w:t xml:space="preserve">      </w:t>
      </w:r>
      <w:r>
        <w:rPr>
          <w:u w:val="single"/>
        </w:rPr>
        <w:t xml:space="preserve"> </w:t>
      </w:r>
      <w:r w:rsidRPr="00F80B2F">
        <w:rPr>
          <w:u w:val="single"/>
        </w:rPr>
        <w:t xml:space="preserve">  </w:t>
      </w:r>
      <w:r>
        <w:t xml:space="preserve">  A. It’s her  B. They’re hers  C. It’s hers</w:t>
      </w:r>
    </w:p>
    <w:p w:rsidR="00B1758B" w:rsidRDefault="00B1758B" w:rsidP="003843F0">
      <w:pPr>
        <w:jc w:val="left"/>
      </w:pPr>
      <w:r>
        <w:t xml:space="preserve">5.(       ) What’s the weather like there? It usually </w:t>
      </w:r>
      <w:r w:rsidRPr="004454AC">
        <w:rPr>
          <w:u w:val="single"/>
        </w:rPr>
        <w:t xml:space="preserve"> </w:t>
      </w:r>
      <w:r>
        <w:rPr>
          <w:u w:val="single"/>
        </w:rPr>
        <w:t xml:space="preserve">       </w:t>
      </w:r>
      <w:r w:rsidRPr="004454AC">
        <w:rPr>
          <w:u w:val="single"/>
        </w:rPr>
        <w:t xml:space="preserve"> </w:t>
      </w:r>
      <w:r w:rsidRPr="004454AC">
        <w:t xml:space="preserve"> </w:t>
      </w:r>
      <w:r>
        <w:t xml:space="preserve">.  A. rain   B. rainy  C. rains </w:t>
      </w:r>
    </w:p>
    <w:p w:rsidR="00B1758B" w:rsidRDefault="00B1758B" w:rsidP="003843F0">
      <w:pPr>
        <w:jc w:val="left"/>
      </w:pPr>
      <w:r>
        <w:t>6.(       )</w:t>
      </w:r>
      <w:r w:rsidRPr="00450575">
        <w:rPr>
          <w:u w:val="single"/>
        </w:rPr>
        <w:t xml:space="preserve">       </w:t>
      </w:r>
      <w:r>
        <w:t xml:space="preserve"> bird is bigger, the blue one or the red one? A.  Which  B. Whose  c. Who’s</w:t>
      </w:r>
    </w:p>
    <w:p w:rsidR="00B1758B" w:rsidRDefault="00B1758B" w:rsidP="003843F0">
      <w:pPr>
        <w:jc w:val="left"/>
      </w:pPr>
      <w:r>
        <w:t xml:space="preserve">7.(       ) I would like </w:t>
      </w:r>
      <w:r w:rsidRPr="0041008B">
        <w:rPr>
          <w:u w:val="single"/>
        </w:rPr>
        <w:t xml:space="preserve">      </w:t>
      </w:r>
      <w:r>
        <w:t xml:space="preserve"> you my new pen. A. to show  B. show  C. showing</w:t>
      </w:r>
    </w:p>
    <w:p w:rsidR="00B1758B" w:rsidRDefault="00B1758B" w:rsidP="003843F0">
      <w:pPr>
        <w:jc w:val="left"/>
      </w:pPr>
      <w:r>
        <w:t>8.(       ) ----Do the girls in red jump higher than the girls in green ?-------</w:t>
      </w:r>
    </w:p>
    <w:p w:rsidR="00B1758B" w:rsidRDefault="00B1758B" w:rsidP="004A757E">
      <w:pPr>
        <w:ind w:firstLineChars="450" w:firstLine="31680"/>
        <w:jc w:val="left"/>
      </w:pPr>
      <w:r>
        <w:t xml:space="preserve"> A. Yes, they do  B. Yes, they are   C. Yes, she does</w:t>
      </w:r>
    </w:p>
    <w:p w:rsidR="00B1758B" w:rsidRDefault="00B1758B" w:rsidP="003843F0">
      <w:pPr>
        <w:jc w:val="left"/>
      </w:pPr>
      <w:r>
        <w:t>9.(       )My uncle</w:t>
      </w:r>
      <w:r w:rsidRPr="002702F6">
        <w:rPr>
          <w:u w:val="single"/>
        </w:rPr>
        <w:t xml:space="preserve">   </w:t>
      </w:r>
      <w:r>
        <w:rPr>
          <w:u w:val="single"/>
        </w:rPr>
        <w:t xml:space="preserve">  </w:t>
      </w:r>
      <w:r w:rsidRPr="002702F6">
        <w:rPr>
          <w:u w:val="single"/>
        </w:rPr>
        <w:t xml:space="preserve"> </w:t>
      </w:r>
      <w:r>
        <w:rPr>
          <w:u w:val="single"/>
        </w:rPr>
        <w:t xml:space="preserve"> </w:t>
      </w:r>
      <w:r w:rsidRPr="008B4DC7">
        <w:t xml:space="preserve"> </w:t>
      </w:r>
      <w:r>
        <w:t xml:space="preserve">very well in </w:t>
      </w:r>
      <w:r w:rsidRPr="002702F6">
        <w:rPr>
          <w:u w:val="single"/>
        </w:rPr>
        <w:t xml:space="preserve">  </w:t>
      </w:r>
      <w:r>
        <w:rPr>
          <w:u w:val="single"/>
        </w:rPr>
        <w:t xml:space="preserve">   </w:t>
      </w:r>
      <w:r w:rsidRPr="002702F6">
        <w:rPr>
          <w:u w:val="single"/>
        </w:rPr>
        <w:t xml:space="preserve"> </w:t>
      </w:r>
      <w:r>
        <w:t xml:space="preserve"> ten years ago.</w:t>
      </w:r>
    </w:p>
    <w:p w:rsidR="00B1758B" w:rsidRDefault="00B1758B" w:rsidP="004A757E">
      <w:pPr>
        <w:ind w:firstLineChars="450" w:firstLine="31680"/>
        <w:jc w:val="left"/>
      </w:pPr>
      <w:r>
        <w:t xml:space="preserve"> A. does,  swimming  B. did , swimming   C. did,  swim</w:t>
      </w:r>
    </w:p>
    <w:p w:rsidR="00B1758B" w:rsidRDefault="00B1758B" w:rsidP="001A4CF5">
      <w:pPr>
        <w:jc w:val="left"/>
      </w:pPr>
      <w:r>
        <w:t xml:space="preserve">10. (     ) I am going to </w:t>
      </w:r>
      <w:r w:rsidRPr="008B4DC7">
        <w:rPr>
          <w:u w:val="single"/>
        </w:rPr>
        <w:t xml:space="preserve">  </w:t>
      </w:r>
      <w:r>
        <w:rPr>
          <w:u w:val="single"/>
        </w:rPr>
        <w:t xml:space="preserve">   </w:t>
      </w:r>
      <w:r w:rsidRPr="008B4DC7">
        <w:rPr>
          <w:u w:val="single"/>
        </w:rPr>
        <w:t xml:space="preserve">  </w:t>
      </w:r>
      <w:r>
        <w:t xml:space="preserve"> in the small town </w:t>
      </w:r>
      <w:r w:rsidRPr="008B4DC7">
        <w:rPr>
          <w:u w:val="single"/>
        </w:rPr>
        <w:t xml:space="preserve">  </w:t>
      </w:r>
      <w:r>
        <w:rPr>
          <w:u w:val="single"/>
        </w:rPr>
        <w:t xml:space="preserve">   </w:t>
      </w:r>
      <w:r w:rsidRPr="008B4DC7">
        <w:rPr>
          <w:u w:val="single"/>
        </w:rPr>
        <w:t xml:space="preserve">  </w:t>
      </w:r>
      <w:r>
        <w:t xml:space="preserve"> two weeks.</w:t>
      </w:r>
    </w:p>
    <w:p w:rsidR="00B1758B" w:rsidRDefault="00B1758B" w:rsidP="001A4CF5">
      <w:pPr>
        <w:jc w:val="left"/>
      </w:pPr>
      <w:r>
        <w:t xml:space="preserve">          A. live,  for    B. live,  to   C. living,  for</w:t>
      </w:r>
    </w:p>
    <w:p w:rsidR="00B1758B" w:rsidRDefault="00B1758B" w:rsidP="001A4CF5">
      <w:pPr>
        <w:jc w:val="left"/>
      </w:pPr>
      <w:r>
        <w:t xml:space="preserve">11. (     ) Do you have any  </w:t>
      </w:r>
      <w:r w:rsidRPr="008B4DC7">
        <w:rPr>
          <w:u w:val="single"/>
        </w:rPr>
        <w:t xml:space="preserve">        </w:t>
      </w:r>
      <w:r>
        <w:t xml:space="preserve"> ?</w:t>
      </w:r>
    </w:p>
    <w:p w:rsidR="00B1758B" w:rsidRDefault="00B1758B" w:rsidP="001A4CF5">
      <w:pPr>
        <w:jc w:val="left"/>
      </w:pPr>
      <w:r>
        <w:t xml:space="preserve">         A. apples or oranges B. an apple or an orange   C. apples and oranges</w:t>
      </w:r>
    </w:p>
    <w:p w:rsidR="00B1758B" w:rsidRDefault="00B1758B" w:rsidP="001A4CF5">
      <w:pPr>
        <w:jc w:val="left"/>
      </w:pPr>
      <w:r>
        <w:t xml:space="preserve">12. (     ) </w:t>
      </w:r>
      <w:r w:rsidRPr="008B4DC7">
        <w:rPr>
          <w:u w:val="single"/>
        </w:rPr>
        <w:t xml:space="preserve">       </w:t>
      </w:r>
      <w:r>
        <w:t xml:space="preserve"> any men in the room?  A.Is there  B. Are there C. There aren’t  D. There isn’t</w:t>
      </w:r>
    </w:p>
    <w:p w:rsidR="00B1758B" w:rsidRDefault="00B1758B" w:rsidP="001A4CF5">
      <w:pPr>
        <w:jc w:val="left"/>
      </w:pPr>
      <w:r>
        <w:t xml:space="preserve">13. (     ) These books are my  </w:t>
      </w:r>
      <w:r w:rsidRPr="00AB40B3">
        <w:rPr>
          <w:u w:val="single"/>
        </w:rPr>
        <w:t xml:space="preserve">       </w:t>
      </w:r>
      <w:r>
        <w:t>. A classmates B. classmates’s  C. classmates’   D. classmates of</w:t>
      </w:r>
    </w:p>
    <w:p w:rsidR="00B1758B" w:rsidRDefault="00B1758B" w:rsidP="001A4CF5">
      <w:pPr>
        <w:jc w:val="left"/>
      </w:pPr>
      <w:r>
        <w:t xml:space="preserve">14.(     ) Class begin </w:t>
      </w:r>
      <w:r w:rsidRPr="00AB40B3">
        <w:rPr>
          <w:u w:val="single"/>
        </w:rPr>
        <w:t xml:space="preserve"> </w:t>
      </w:r>
      <w:r>
        <w:rPr>
          <w:u w:val="single"/>
        </w:rPr>
        <w:t xml:space="preserve">      </w:t>
      </w:r>
      <w:r w:rsidRPr="00AB40B3">
        <w:rPr>
          <w:u w:val="single"/>
        </w:rPr>
        <w:t xml:space="preserve">  </w:t>
      </w:r>
      <w:r w:rsidRPr="00AB40B3">
        <w:t xml:space="preserve"> </w:t>
      </w:r>
      <w:r>
        <w:t>7:30.    A. on  B. in  C. at  D. of</w:t>
      </w:r>
    </w:p>
    <w:p w:rsidR="00B1758B" w:rsidRDefault="00B1758B" w:rsidP="009F6DEA">
      <w:pPr>
        <w:jc w:val="left"/>
        <w:rPr>
          <w:rFonts w:cs="Calibri"/>
          <w:szCs w:val="21"/>
        </w:rPr>
      </w:pPr>
      <w:r>
        <w:t xml:space="preserve">15. (     ) The bed </w:t>
      </w:r>
      <w:r w:rsidRPr="00AB40B3">
        <w:rPr>
          <w:u w:val="single"/>
        </w:rPr>
        <w:t xml:space="preserve">   </w:t>
      </w:r>
      <w:r>
        <w:rPr>
          <w:u w:val="single"/>
        </w:rPr>
        <w:t xml:space="preserve">  </w:t>
      </w:r>
      <w:r w:rsidRPr="00AB40B3">
        <w:rPr>
          <w:u w:val="single"/>
        </w:rPr>
        <w:t xml:space="preserve">  </w:t>
      </w:r>
      <w:r>
        <w:t xml:space="preserve">   the right is yours.   A. on  B.  in  C. at  D. of</w:t>
      </w:r>
      <w:r>
        <w:rPr>
          <w:rFonts w:cs="Calibri"/>
          <w:szCs w:val="21"/>
        </w:rPr>
        <w:t xml:space="preserve"> </w:t>
      </w:r>
    </w:p>
    <w:p w:rsidR="00B1758B" w:rsidRDefault="00B1758B" w:rsidP="004A757E">
      <w:pPr>
        <w:jc w:val="left"/>
      </w:pPr>
      <w:r>
        <w:rPr>
          <w:rFonts w:hint="eastAsia"/>
        </w:rPr>
        <w:t>一、填写合适正确的代词</w:t>
      </w:r>
    </w:p>
    <w:p w:rsidR="00B1758B" w:rsidRDefault="00B1758B" w:rsidP="004A757E">
      <w:pPr>
        <w:jc w:val="left"/>
      </w:pPr>
      <w:r>
        <w:t xml:space="preserve">1. They can help </w:t>
      </w:r>
      <w:r w:rsidRPr="00F968C7">
        <w:rPr>
          <w:u w:val="single"/>
        </w:rPr>
        <w:t xml:space="preserve">       </w:t>
      </w:r>
      <w:r w:rsidRPr="00F968C7">
        <w:t xml:space="preserve"> </w:t>
      </w:r>
      <w:r>
        <w:t xml:space="preserve"> with </w:t>
      </w:r>
      <w:r w:rsidRPr="00F968C7">
        <w:rPr>
          <w:u w:val="single"/>
        </w:rPr>
        <w:t xml:space="preserve"> </w:t>
      </w:r>
      <w:r>
        <w:rPr>
          <w:u w:val="single"/>
        </w:rPr>
        <w:t xml:space="preserve">    </w:t>
      </w:r>
      <w:r w:rsidRPr="00F968C7">
        <w:rPr>
          <w:u w:val="single"/>
        </w:rPr>
        <w:t xml:space="preserve">  </w:t>
      </w:r>
      <w:r w:rsidRPr="00F968C7">
        <w:t xml:space="preserve"> </w:t>
      </w:r>
      <w:r>
        <w:t xml:space="preserve"> lessons.  (we)</w:t>
      </w:r>
    </w:p>
    <w:p w:rsidR="00B1758B" w:rsidRDefault="00B1758B" w:rsidP="004A757E">
      <w:pPr>
        <w:jc w:val="left"/>
      </w:pPr>
      <w:r>
        <w:t xml:space="preserve">2. Who’ll teach </w:t>
      </w:r>
      <w:r w:rsidRPr="003C3996">
        <w:rPr>
          <w:u w:val="single"/>
        </w:rPr>
        <w:t xml:space="preserve">       </w:t>
      </w:r>
      <w:r>
        <w:t xml:space="preserve">  (you) English this term? </w:t>
      </w:r>
    </w:p>
    <w:p w:rsidR="00B1758B" w:rsidRDefault="00B1758B" w:rsidP="004A757E">
      <w:pPr>
        <w:jc w:val="left"/>
      </w:pPr>
      <w:r>
        <w:t xml:space="preserve">3. Kate and </w:t>
      </w:r>
      <w:r w:rsidRPr="00B1034C">
        <w:rPr>
          <w:u w:val="single"/>
        </w:rPr>
        <w:t xml:space="preserve">     </w:t>
      </w:r>
      <w:r>
        <w:t xml:space="preserve">  (I) are in Class3.  </w:t>
      </w:r>
    </w:p>
    <w:p w:rsidR="00B1758B" w:rsidRDefault="00B1758B" w:rsidP="004A757E">
      <w:pPr>
        <w:jc w:val="left"/>
      </w:pPr>
      <w:r>
        <w:t xml:space="preserve">4. Is this Mary’s school bag? No, </w:t>
      </w:r>
      <w:r w:rsidRPr="003C3996">
        <w:rPr>
          <w:u w:val="single"/>
        </w:rPr>
        <w:t xml:space="preserve">     </w:t>
      </w:r>
      <w:r w:rsidRPr="003C3996">
        <w:t xml:space="preserve"> </w:t>
      </w:r>
      <w:r>
        <w:t>(she)  is over there.  (she)</w:t>
      </w:r>
    </w:p>
    <w:p w:rsidR="00B1758B" w:rsidRDefault="00B1758B" w:rsidP="004A757E">
      <w:pPr>
        <w:jc w:val="left"/>
      </w:pPr>
      <w:r>
        <w:t xml:space="preserve">5. Give </w:t>
      </w:r>
      <w:r w:rsidRPr="00B1034C">
        <w:rPr>
          <w:u w:val="single"/>
        </w:rPr>
        <w:t xml:space="preserve">  </w:t>
      </w:r>
      <w:r>
        <w:rPr>
          <w:u w:val="single"/>
        </w:rPr>
        <w:t xml:space="preserve">  </w:t>
      </w:r>
      <w:r w:rsidRPr="00B1034C">
        <w:rPr>
          <w:u w:val="single"/>
        </w:rPr>
        <w:t xml:space="preserve">   </w:t>
      </w:r>
      <w:r w:rsidRPr="00B1034C">
        <w:t xml:space="preserve"> </w:t>
      </w:r>
      <w:r>
        <w:t xml:space="preserve"> (I)   that paper box, please.  (I)</w:t>
      </w:r>
    </w:p>
    <w:p w:rsidR="00B1758B" w:rsidRDefault="00B1758B" w:rsidP="004A757E">
      <w:pPr>
        <w:jc w:val="left"/>
      </w:pPr>
      <w:r>
        <w:t xml:space="preserve">6. Look, they’re playing tennis. Let’s join </w:t>
      </w:r>
      <w:r w:rsidRPr="00B1034C">
        <w:rPr>
          <w:u w:val="single"/>
        </w:rPr>
        <w:t xml:space="preserve"> </w:t>
      </w:r>
      <w:r>
        <w:rPr>
          <w:u w:val="single"/>
        </w:rPr>
        <w:t xml:space="preserve">     </w:t>
      </w:r>
      <w:r w:rsidRPr="00B1034C">
        <w:rPr>
          <w:u w:val="single"/>
        </w:rPr>
        <w:t xml:space="preserve"> </w:t>
      </w:r>
      <w:r w:rsidRPr="00B1034C">
        <w:t xml:space="preserve">  </w:t>
      </w:r>
      <w:r>
        <w:t xml:space="preserve"> (they).</w:t>
      </w:r>
    </w:p>
    <w:p w:rsidR="00B1758B" w:rsidRDefault="00B1758B" w:rsidP="004A757E">
      <w:pPr>
        <w:jc w:val="left"/>
      </w:pPr>
      <w:r>
        <w:t xml:space="preserve">7.Please finish </w:t>
      </w:r>
      <w:r w:rsidRPr="00DB6902">
        <w:rPr>
          <w:u w:val="single"/>
        </w:rPr>
        <w:t xml:space="preserve"> </w:t>
      </w:r>
      <w:r>
        <w:rPr>
          <w:u w:val="single"/>
        </w:rPr>
        <w:t xml:space="preserve">    </w:t>
      </w:r>
      <w:r w:rsidRPr="00DB6902">
        <w:rPr>
          <w:u w:val="single"/>
        </w:rPr>
        <w:t xml:space="preserve"> </w:t>
      </w:r>
      <w:r w:rsidRPr="00DB6902">
        <w:t xml:space="preserve">  </w:t>
      </w:r>
      <w:r>
        <w:t xml:space="preserve"> (you) homework today.</w:t>
      </w:r>
    </w:p>
    <w:p w:rsidR="00B1758B" w:rsidRDefault="00B1758B" w:rsidP="004A757E">
      <w:pPr>
        <w:jc w:val="left"/>
      </w:pPr>
      <w:r>
        <w:t>8.This skirt looks very nice, and I like</w:t>
      </w:r>
      <w:r w:rsidRPr="00996717">
        <w:rPr>
          <w:u w:val="single"/>
        </w:rPr>
        <w:t xml:space="preserve">       </w:t>
      </w:r>
      <w:r>
        <w:t xml:space="preserve"> (it) color.</w:t>
      </w:r>
    </w:p>
    <w:p w:rsidR="00B1758B" w:rsidRDefault="00B1758B" w:rsidP="004A757E">
      <w:pPr>
        <w:jc w:val="left"/>
      </w:pPr>
      <w:r>
        <w:t xml:space="preserve">9. Lily is standing between </w:t>
      </w:r>
      <w:r w:rsidRPr="00996717">
        <w:rPr>
          <w:u w:val="single"/>
        </w:rPr>
        <w:t xml:space="preserve">       </w:t>
      </w:r>
      <w:r>
        <w:t>(they)</w:t>
      </w:r>
    </w:p>
    <w:p w:rsidR="00B1758B" w:rsidRDefault="00B1758B" w:rsidP="004A757E">
      <w:pPr>
        <w:jc w:val="left"/>
      </w:pPr>
      <w:r>
        <w:t xml:space="preserve">10. I want to call </w:t>
      </w:r>
      <w:r w:rsidRPr="00577832">
        <w:rPr>
          <w:u w:val="single"/>
        </w:rPr>
        <w:t xml:space="preserve">      </w:t>
      </w:r>
      <w:r>
        <w:t xml:space="preserve"> (he) about it .</w:t>
      </w:r>
    </w:p>
    <w:p w:rsidR="00B1758B" w:rsidRDefault="00B1758B" w:rsidP="004A757E">
      <w:pPr>
        <w:jc w:val="left"/>
      </w:pPr>
      <w:r>
        <w:rPr>
          <w:rFonts w:hint="eastAsia"/>
        </w:rPr>
        <w:t>二、选择题</w:t>
      </w:r>
    </w:p>
    <w:p w:rsidR="00B1758B" w:rsidRDefault="00B1758B" w:rsidP="004A757E">
      <w:pPr>
        <w:jc w:val="left"/>
      </w:pPr>
      <w:r>
        <w:t xml:space="preserve">1. (     )These two books are very interesting .You can choose </w:t>
      </w:r>
      <w:r w:rsidRPr="00FF23F5">
        <w:rPr>
          <w:u w:val="single"/>
        </w:rPr>
        <w:t xml:space="preserve">     </w:t>
      </w:r>
      <w:r>
        <w:t>of them.</w:t>
      </w:r>
    </w:p>
    <w:p w:rsidR="00B1758B" w:rsidRDefault="00B1758B" w:rsidP="004A757E">
      <w:pPr>
        <w:ind w:firstLineChars="350" w:firstLine="31680"/>
        <w:jc w:val="left"/>
      </w:pPr>
      <w:r>
        <w:t>A. both  B. each  C. either  D. any</w:t>
      </w:r>
    </w:p>
    <w:p w:rsidR="00B1758B" w:rsidRDefault="00B1758B" w:rsidP="004A757E">
      <w:pPr>
        <w:ind w:left="31680" w:hangingChars="435" w:firstLine="31680"/>
        <w:jc w:val="left"/>
      </w:pPr>
      <w:r>
        <w:t xml:space="preserve">2. (     ) The students are cleaning the classroom. </w:t>
      </w:r>
      <w:r w:rsidRPr="00C65274">
        <w:rPr>
          <w:u w:val="single"/>
        </w:rPr>
        <w:t xml:space="preserve">        </w:t>
      </w:r>
      <w:r>
        <w:t xml:space="preserve"> are sweeping the floor, and </w:t>
      </w:r>
      <w:r w:rsidRPr="00C65274">
        <w:rPr>
          <w:u w:val="single"/>
        </w:rPr>
        <w:t xml:space="preserve">      </w:t>
      </w:r>
      <w:r w:rsidRPr="00C65274">
        <w:t xml:space="preserve"> </w:t>
      </w:r>
      <w:r>
        <w:t xml:space="preserve"> are cleaning the window.   </w:t>
      </w:r>
    </w:p>
    <w:p w:rsidR="00B1758B" w:rsidRDefault="00B1758B" w:rsidP="004A757E">
      <w:pPr>
        <w:ind w:leftChars="100" w:left="31680" w:firstLineChars="200" w:firstLine="31680"/>
        <w:jc w:val="left"/>
      </w:pPr>
      <w:r>
        <w:t xml:space="preserve"> A. Some; the others   B. Some; others  C. Ones; other D: One; another</w:t>
      </w:r>
    </w:p>
    <w:p w:rsidR="00B1758B" w:rsidRDefault="00B1758B" w:rsidP="004A757E">
      <w:pPr>
        <w:ind w:left="31680" w:hangingChars="135" w:firstLine="31680"/>
        <w:jc w:val="left"/>
      </w:pPr>
      <w:r>
        <w:t xml:space="preserve">3. (     ) I’m afraid I can’t finish so much work with so </w:t>
      </w:r>
      <w:r w:rsidRPr="00B92E92">
        <w:rPr>
          <w:u w:val="single"/>
        </w:rPr>
        <w:t xml:space="preserve">      </w:t>
      </w:r>
      <w:r>
        <w:t xml:space="preserve"> time. </w:t>
      </w:r>
    </w:p>
    <w:p w:rsidR="00B1758B" w:rsidRDefault="00B1758B" w:rsidP="004A757E">
      <w:pPr>
        <w:ind w:leftChars="100" w:left="31680" w:firstLineChars="250" w:firstLine="31680"/>
        <w:jc w:val="left"/>
      </w:pPr>
      <w:r>
        <w:t>A. little  B. a little  C. few  D. a few</w:t>
      </w:r>
    </w:p>
    <w:p w:rsidR="00B1758B" w:rsidRDefault="00B1758B" w:rsidP="004A757E">
      <w:pPr>
        <w:ind w:left="31680" w:hangingChars="135" w:firstLine="31680"/>
        <w:jc w:val="left"/>
      </w:pPr>
      <w:r>
        <w:t xml:space="preserve">4. (     )The teacher said </w:t>
      </w:r>
      <w:r w:rsidRPr="00B92E92">
        <w:rPr>
          <w:u w:val="single"/>
        </w:rPr>
        <w:t xml:space="preserve">  </w:t>
      </w:r>
      <w:r>
        <w:rPr>
          <w:u w:val="single"/>
        </w:rPr>
        <w:t xml:space="preserve"> </w:t>
      </w:r>
      <w:r w:rsidRPr="00B92E92">
        <w:rPr>
          <w:u w:val="single"/>
        </w:rPr>
        <w:t xml:space="preserve">  </w:t>
      </w:r>
      <w:r>
        <w:t xml:space="preserve"> of the boys would finish his work.</w:t>
      </w:r>
    </w:p>
    <w:p w:rsidR="00B1758B" w:rsidRDefault="00B1758B" w:rsidP="004A757E">
      <w:pPr>
        <w:ind w:leftChars="100" w:left="31680" w:firstLineChars="250" w:firstLine="31680"/>
        <w:jc w:val="left"/>
      </w:pPr>
      <w:r>
        <w:t xml:space="preserve"> A. all  B. both  C. every  D. each</w:t>
      </w:r>
    </w:p>
    <w:p w:rsidR="00B1758B" w:rsidRPr="009F6DEA" w:rsidRDefault="00B1758B" w:rsidP="004A757E">
      <w:pPr>
        <w:ind w:left="31680" w:hangingChars="135" w:firstLine="31680"/>
        <w:jc w:val="left"/>
      </w:pPr>
      <w:r>
        <w:t>5. (     )Is there</w:t>
      </w:r>
      <w:r w:rsidRPr="00B92E92">
        <w:rPr>
          <w:u w:val="single"/>
        </w:rPr>
        <w:t xml:space="preserve">     </w:t>
      </w:r>
      <w:r>
        <w:t xml:space="preserve">you want to say? </w:t>
      </w:r>
    </w:p>
    <w:sectPr w:rsidR="00B1758B" w:rsidRPr="009F6DEA" w:rsidSect="00BB0965">
      <w:headerReference w:type="default" r:id="rId6"/>
      <w:footerReference w:type="default" r:id="rId7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58B" w:rsidRDefault="00B1758B" w:rsidP="00BB0965">
      <w:r>
        <w:separator/>
      </w:r>
    </w:p>
  </w:endnote>
  <w:endnote w:type="continuationSeparator" w:id="0">
    <w:p w:rsidR="00B1758B" w:rsidRDefault="00B1758B" w:rsidP="00BB0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58B" w:rsidRDefault="00B1758B">
    <w:pPr>
      <w:pStyle w:val="Footer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</w:p>
  <w:p w:rsidR="00B1758B" w:rsidRDefault="00B175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58B" w:rsidRDefault="00B1758B" w:rsidP="00BB0965">
      <w:r>
        <w:separator/>
      </w:r>
    </w:p>
  </w:footnote>
  <w:footnote w:type="continuationSeparator" w:id="0">
    <w:p w:rsidR="00B1758B" w:rsidRDefault="00B1758B" w:rsidP="00BB09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58B" w:rsidRDefault="00B1758B">
    <w:pPr>
      <w:pStyle w:val="Header"/>
    </w:pPr>
    <w:r>
      <w:rPr>
        <w:rFonts w:hint="eastAsia"/>
      </w:rPr>
      <w:t>存志中学小五班英语讲义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6B12"/>
    <w:rsid w:val="00015265"/>
    <w:rsid w:val="00026ECB"/>
    <w:rsid w:val="00036761"/>
    <w:rsid w:val="00036E27"/>
    <w:rsid w:val="00043BD2"/>
    <w:rsid w:val="00043CC1"/>
    <w:rsid w:val="00044662"/>
    <w:rsid w:val="00047A35"/>
    <w:rsid w:val="0005174C"/>
    <w:rsid w:val="00067B87"/>
    <w:rsid w:val="000759EF"/>
    <w:rsid w:val="00087360"/>
    <w:rsid w:val="000A6997"/>
    <w:rsid w:val="000B37B3"/>
    <w:rsid w:val="000B3A02"/>
    <w:rsid w:val="000D3C6E"/>
    <w:rsid w:val="000D414F"/>
    <w:rsid w:val="000F2918"/>
    <w:rsid w:val="0011148C"/>
    <w:rsid w:val="001233BF"/>
    <w:rsid w:val="001311AE"/>
    <w:rsid w:val="00133AE7"/>
    <w:rsid w:val="00133B02"/>
    <w:rsid w:val="0013548C"/>
    <w:rsid w:val="00145D93"/>
    <w:rsid w:val="00166143"/>
    <w:rsid w:val="0018661F"/>
    <w:rsid w:val="00192CEB"/>
    <w:rsid w:val="00193FB1"/>
    <w:rsid w:val="00194769"/>
    <w:rsid w:val="00194D59"/>
    <w:rsid w:val="001A4B9B"/>
    <w:rsid w:val="001A4CF5"/>
    <w:rsid w:val="001B23F2"/>
    <w:rsid w:val="001B4EB3"/>
    <w:rsid w:val="001B677D"/>
    <w:rsid w:val="001C6B12"/>
    <w:rsid w:val="001C6D2E"/>
    <w:rsid w:val="001D55FC"/>
    <w:rsid w:val="001E38EE"/>
    <w:rsid w:val="001E55CF"/>
    <w:rsid w:val="001F34B2"/>
    <w:rsid w:val="0020063A"/>
    <w:rsid w:val="00205D6A"/>
    <w:rsid w:val="00214B69"/>
    <w:rsid w:val="00220AFE"/>
    <w:rsid w:val="00221433"/>
    <w:rsid w:val="00242ADC"/>
    <w:rsid w:val="00257AD8"/>
    <w:rsid w:val="00262336"/>
    <w:rsid w:val="002702F6"/>
    <w:rsid w:val="00271BA0"/>
    <w:rsid w:val="00272C7D"/>
    <w:rsid w:val="00275944"/>
    <w:rsid w:val="00281EA0"/>
    <w:rsid w:val="00285403"/>
    <w:rsid w:val="002A19DC"/>
    <w:rsid w:val="002C4C3F"/>
    <w:rsid w:val="002E11E1"/>
    <w:rsid w:val="002E4862"/>
    <w:rsid w:val="00300AD1"/>
    <w:rsid w:val="00305929"/>
    <w:rsid w:val="00312390"/>
    <w:rsid w:val="0032113B"/>
    <w:rsid w:val="003308DA"/>
    <w:rsid w:val="00340EC2"/>
    <w:rsid w:val="00341F73"/>
    <w:rsid w:val="00342B6A"/>
    <w:rsid w:val="00346E00"/>
    <w:rsid w:val="00353F1D"/>
    <w:rsid w:val="00356659"/>
    <w:rsid w:val="003573C5"/>
    <w:rsid w:val="00367982"/>
    <w:rsid w:val="003843F0"/>
    <w:rsid w:val="003863E5"/>
    <w:rsid w:val="0038772C"/>
    <w:rsid w:val="003966F8"/>
    <w:rsid w:val="003A2DE5"/>
    <w:rsid w:val="003B19B1"/>
    <w:rsid w:val="003C1647"/>
    <w:rsid w:val="003C3996"/>
    <w:rsid w:val="003D1ECA"/>
    <w:rsid w:val="003D2585"/>
    <w:rsid w:val="003D53B1"/>
    <w:rsid w:val="003E4C9A"/>
    <w:rsid w:val="004033EC"/>
    <w:rsid w:val="00404C84"/>
    <w:rsid w:val="0041008B"/>
    <w:rsid w:val="00420195"/>
    <w:rsid w:val="00421F07"/>
    <w:rsid w:val="00425AC3"/>
    <w:rsid w:val="00433AEF"/>
    <w:rsid w:val="004454AC"/>
    <w:rsid w:val="00450575"/>
    <w:rsid w:val="0046226F"/>
    <w:rsid w:val="00471461"/>
    <w:rsid w:val="004906BC"/>
    <w:rsid w:val="004966F1"/>
    <w:rsid w:val="004A313E"/>
    <w:rsid w:val="004A757E"/>
    <w:rsid w:val="004C4443"/>
    <w:rsid w:val="004D0E5E"/>
    <w:rsid w:val="004F27E1"/>
    <w:rsid w:val="00510BB8"/>
    <w:rsid w:val="00513AC1"/>
    <w:rsid w:val="00523CB5"/>
    <w:rsid w:val="00537D46"/>
    <w:rsid w:val="00543589"/>
    <w:rsid w:val="00545C42"/>
    <w:rsid w:val="005531E2"/>
    <w:rsid w:val="0055760F"/>
    <w:rsid w:val="005641F5"/>
    <w:rsid w:val="0056547D"/>
    <w:rsid w:val="005725DB"/>
    <w:rsid w:val="005738C3"/>
    <w:rsid w:val="00574A22"/>
    <w:rsid w:val="00577832"/>
    <w:rsid w:val="00583BDD"/>
    <w:rsid w:val="00592B5A"/>
    <w:rsid w:val="00596D8A"/>
    <w:rsid w:val="005A09BF"/>
    <w:rsid w:val="005A6502"/>
    <w:rsid w:val="005C4342"/>
    <w:rsid w:val="005D0834"/>
    <w:rsid w:val="005E3BEB"/>
    <w:rsid w:val="005E569F"/>
    <w:rsid w:val="005F5809"/>
    <w:rsid w:val="005F75C2"/>
    <w:rsid w:val="006034DF"/>
    <w:rsid w:val="0061256E"/>
    <w:rsid w:val="006248EC"/>
    <w:rsid w:val="00624AA5"/>
    <w:rsid w:val="006263D7"/>
    <w:rsid w:val="006357F3"/>
    <w:rsid w:val="00637DB2"/>
    <w:rsid w:val="00640132"/>
    <w:rsid w:val="00640AFC"/>
    <w:rsid w:val="00642B7A"/>
    <w:rsid w:val="00645F9C"/>
    <w:rsid w:val="00646CA7"/>
    <w:rsid w:val="00651D9C"/>
    <w:rsid w:val="006573DE"/>
    <w:rsid w:val="00670922"/>
    <w:rsid w:val="006755DD"/>
    <w:rsid w:val="00680F34"/>
    <w:rsid w:val="0068324D"/>
    <w:rsid w:val="00690029"/>
    <w:rsid w:val="00691116"/>
    <w:rsid w:val="006947B4"/>
    <w:rsid w:val="00695A46"/>
    <w:rsid w:val="006B4C5A"/>
    <w:rsid w:val="006C53A5"/>
    <w:rsid w:val="006C6B76"/>
    <w:rsid w:val="006D1F1E"/>
    <w:rsid w:val="006D3641"/>
    <w:rsid w:val="006E1E47"/>
    <w:rsid w:val="006E588C"/>
    <w:rsid w:val="006F0681"/>
    <w:rsid w:val="00702312"/>
    <w:rsid w:val="00706EB0"/>
    <w:rsid w:val="00711736"/>
    <w:rsid w:val="0071396D"/>
    <w:rsid w:val="00715230"/>
    <w:rsid w:val="007163BD"/>
    <w:rsid w:val="00716780"/>
    <w:rsid w:val="00720BF3"/>
    <w:rsid w:val="00743291"/>
    <w:rsid w:val="00746934"/>
    <w:rsid w:val="00761624"/>
    <w:rsid w:val="00771ADF"/>
    <w:rsid w:val="00784D3D"/>
    <w:rsid w:val="00794B01"/>
    <w:rsid w:val="007A10F7"/>
    <w:rsid w:val="007A43E8"/>
    <w:rsid w:val="007B50C1"/>
    <w:rsid w:val="007C1160"/>
    <w:rsid w:val="007D5D3C"/>
    <w:rsid w:val="007D747E"/>
    <w:rsid w:val="007F2AEE"/>
    <w:rsid w:val="007F46C2"/>
    <w:rsid w:val="0080350B"/>
    <w:rsid w:val="00804536"/>
    <w:rsid w:val="00814F42"/>
    <w:rsid w:val="00827B02"/>
    <w:rsid w:val="008406EA"/>
    <w:rsid w:val="00844B10"/>
    <w:rsid w:val="008545F0"/>
    <w:rsid w:val="00855214"/>
    <w:rsid w:val="008556AC"/>
    <w:rsid w:val="00855A10"/>
    <w:rsid w:val="008603D8"/>
    <w:rsid w:val="00870490"/>
    <w:rsid w:val="008874F4"/>
    <w:rsid w:val="00891629"/>
    <w:rsid w:val="008B4DC7"/>
    <w:rsid w:val="008E368C"/>
    <w:rsid w:val="008E5398"/>
    <w:rsid w:val="00900013"/>
    <w:rsid w:val="00904B1B"/>
    <w:rsid w:val="00913607"/>
    <w:rsid w:val="00921149"/>
    <w:rsid w:val="009233EF"/>
    <w:rsid w:val="00953231"/>
    <w:rsid w:val="009705D1"/>
    <w:rsid w:val="00972963"/>
    <w:rsid w:val="0099222B"/>
    <w:rsid w:val="00996717"/>
    <w:rsid w:val="009A413C"/>
    <w:rsid w:val="009B0C2E"/>
    <w:rsid w:val="009B5444"/>
    <w:rsid w:val="009C18E6"/>
    <w:rsid w:val="009C305F"/>
    <w:rsid w:val="009C40F0"/>
    <w:rsid w:val="009C779E"/>
    <w:rsid w:val="009E7B3A"/>
    <w:rsid w:val="009F45C4"/>
    <w:rsid w:val="009F6C80"/>
    <w:rsid w:val="009F6DEA"/>
    <w:rsid w:val="00A16DB9"/>
    <w:rsid w:val="00A35ED3"/>
    <w:rsid w:val="00A40994"/>
    <w:rsid w:val="00A55773"/>
    <w:rsid w:val="00A63B96"/>
    <w:rsid w:val="00A66710"/>
    <w:rsid w:val="00A668EE"/>
    <w:rsid w:val="00A90CD8"/>
    <w:rsid w:val="00A94488"/>
    <w:rsid w:val="00AA3BA4"/>
    <w:rsid w:val="00AB40B3"/>
    <w:rsid w:val="00AB4CDD"/>
    <w:rsid w:val="00AC44BD"/>
    <w:rsid w:val="00AD0C90"/>
    <w:rsid w:val="00AD5CBB"/>
    <w:rsid w:val="00AD6E24"/>
    <w:rsid w:val="00AE2B70"/>
    <w:rsid w:val="00AE6269"/>
    <w:rsid w:val="00AF3228"/>
    <w:rsid w:val="00AF5FE6"/>
    <w:rsid w:val="00B1034C"/>
    <w:rsid w:val="00B1758B"/>
    <w:rsid w:val="00B24403"/>
    <w:rsid w:val="00B25C27"/>
    <w:rsid w:val="00B320AF"/>
    <w:rsid w:val="00B43086"/>
    <w:rsid w:val="00B449D4"/>
    <w:rsid w:val="00B66638"/>
    <w:rsid w:val="00B8456F"/>
    <w:rsid w:val="00B90C82"/>
    <w:rsid w:val="00B92E92"/>
    <w:rsid w:val="00BB0965"/>
    <w:rsid w:val="00BB0B28"/>
    <w:rsid w:val="00BC51F8"/>
    <w:rsid w:val="00BC68D3"/>
    <w:rsid w:val="00BC7C25"/>
    <w:rsid w:val="00BD158A"/>
    <w:rsid w:val="00BD6FAB"/>
    <w:rsid w:val="00BE58F5"/>
    <w:rsid w:val="00BF16F2"/>
    <w:rsid w:val="00C02C1C"/>
    <w:rsid w:val="00C17EE1"/>
    <w:rsid w:val="00C26B1B"/>
    <w:rsid w:val="00C277E6"/>
    <w:rsid w:val="00C34864"/>
    <w:rsid w:val="00C43D61"/>
    <w:rsid w:val="00C50440"/>
    <w:rsid w:val="00C65274"/>
    <w:rsid w:val="00C7483C"/>
    <w:rsid w:val="00C74BBC"/>
    <w:rsid w:val="00C7550B"/>
    <w:rsid w:val="00C8331D"/>
    <w:rsid w:val="00C84BE6"/>
    <w:rsid w:val="00C96CE0"/>
    <w:rsid w:val="00CB2262"/>
    <w:rsid w:val="00CB3C36"/>
    <w:rsid w:val="00CB442D"/>
    <w:rsid w:val="00CD744D"/>
    <w:rsid w:val="00CE43F3"/>
    <w:rsid w:val="00D029D7"/>
    <w:rsid w:val="00D1149A"/>
    <w:rsid w:val="00D11FA3"/>
    <w:rsid w:val="00D130EC"/>
    <w:rsid w:val="00D2464B"/>
    <w:rsid w:val="00D30622"/>
    <w:rsid w:val="00D337E7"/>
    <w:rsid w:val="00D425E1"/>
    <w:rsid w:val="00D42803"/>
    <w:rsid w:val="00D54E16"/>
    <w:rsid w:val="00D653B3"/>
    <w:rsid w:val="00D71983"/>
    <w:rsid w:val="00D77367"/>
    <w:rsid w:val="00D8103F"/>
    <w:rsid w:val="00D85426"/>
    <w:rsid w:val="00D90501"/>
    <w:rsid w:val="00DB6902"/>
    <w:rsid w:val="00DC2C9F"/>
    <w:rsid w:val="00DC4153"/>
    <w:rsid w:val="00DD3FE3"/>
    <w:rsid w:val="00DE1F58"/>
    <w:rsid w:val="00DE2F57"/>
    <w:rsid w:val="00DE4CF4"/>
    <w:rsid w:val="00DE4EE9"/>
    <w:rsid w:val="00E000A1"/>
    <w:rsid w:val="00E10F9E"/>
    <w:rsid w:val="00E146FC"/>
    <w:rsid w:val="00E14C8B"/>
    <w:rsid w:val="00E156A4"/>
    <w:rsid w:val="00E16C38"/>
    <w:rsid w:val="00E17B0A"/>
    <w:rsid w:val="00E405C2"/>
    <w:rsid w:val="00E44825"/>
    <w:rsid w:val="00E50C5E"/>
    <w:rsid w:val="00E65CEB"/>
    <w:rsid w:val="00E6789F"/>
    <w:rsid w:val="00E726E3"/>
    <w:rsid w:val="00E879C4"/>
    <w:rsid w:val="00E95E59"/>
    <w:rsid w:val="00EA6F91"/>
    <w:rsid w:val="00EB1DB1"/>
    <w:rsid w:val="00EB28EB"/>
    <w:rsid w:val="00EB6F8B"/>
    <w:rsid w:val="00EE0C90"/>
    <w:rsid w:val="00EE2E95"/>
    <w:rsid w:val="00EE63B7"/>
    <w:rsid w:val="00F22AF6"/>
    <w:rsid w:val="00F270D0"/>
    <w:rsid w:val="00F27D8C"/>
    <w:rsid w:val="00F56DBF"/>
    <w:rsid w:val="00F75CA7"/>
    <w:rsid w:val="00F76CC0"/>
    <w:rsid w:val="00F76FEF"/>
    <w:rsid w:val="00F80B2F"/>
    <w:rsid w:val="00F968C7"/>
    <w:rsid w:val="00FA6583"/>
    <w:rsid w:val="00FC0659"/>
    <w:rsid w:val="00FD3F47"/>
    <w:rsid w:val="00FE0739"/>
    <w:rsid w:val="00FE094B"/>
    <w:rsid w:val="00FF23F5"/>
    <w:rsid w:val="00FF35F8"/>
    <w:rsid w:val="00FF3CD7"/>
    <w:rsid w:val="00FF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8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0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B096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B0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B0965"/>
    <w:rPr>
      <w:rFonts w:cs="Times New Roman"/>
      <w:sz w:val="18"/>
      <w:szCs w:val="18"/>
    </w:rPr>
  </w:style>
  <w:style w:type="character" w:customStyle="1" w:styleId="ask-title2">
    <w:name w:val="ask-title2"/>
    <w:basedOn w:val="DefaultParagraphFont"/>
    <w:uiPriority w:val="99"/>
    <w:rsid w:val="00257AD8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257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257AD8"/>
    <w:rPr>
      <w:rFonts w:ascii="Arial" w:eastAsia="宋体" w:hAnsi="Arial" w:cs="Arial"/>
      <w:kern w:val="0"/>
      <w:sz w:val="24"/>
      <w:szCs w:val="24"/>
    </w:rPr>
  </w:style>
  <w:style w:type="paragraph" w:styleId="NormalWeb">
    <w:name w:val="Normal (Web)"/>
    <w:basedOn w:val="Normal"/>
    <w:uiPriority w:val="99"/>
    <w:rsid w:val="000B3A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NoSpacing">
    <w:name w:val="No Spacing"/>
    <w:link w:val="NoSpacingChar"/>
    <w:uiPriority w:val="99"/>
    <w:qFormat/>
    <w:rsid w:val="006D1F1E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D1F1E"/>
    <w:rPr>
      <w:rFonts w:cs="Times New Roman"/>
      <w:sz w:val="22"/>
      <w:szCs w:val="22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0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661">
                  <w:marLeft w:val="0"/>
                  <w:marRight w:val="0"/>
                  <w:marTop w:val="0"/>
                  <w:marBottom w:val="0"/>
                  <w:divBdr>
                    <w:top w:val="single" w:sz="6" w:space="23" w:color="E3E3E3"/>
                    <w:left w:val="single" w:sz="6" w:space="15" w:color="E3E3E3"/>
                    <w:bottom w:val="single" w:sz="6" w:space="8" w:color="E3E3E3"/>
                    <w:right w:val="single" w:sz="6" w:space="15" w:color="E3E3E3"/>
                  </w:divBdr>
                  <w:divsChild>
                    <w:div w:id="642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0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0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0162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0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0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0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0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0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0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20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20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20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201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0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01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201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01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20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01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201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201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01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201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20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01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20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01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201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201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01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0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0163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0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0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0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0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0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0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0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20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201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20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20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01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01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201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01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20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01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201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0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1F1F1"/>
                <w:right w:val="none" w:sz="0" w:space="0" w:color="auto"/>
              </w:divBdr>
            </w:div>
          </w:divsChild>
        </w:div>
      </w:divsChild>
    </w:div>
    <w:div w:id="64220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0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673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6422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0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1F1F1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777</Words>
  <Characters>4432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存志中学小五班英语讲义（一）</dc:title>
  <dc:subject/>
  <dc:creator>xufeng</dc:creator>
  <cp:keywords/>
  <dc:description/>
  <cp:lastModifiedBy>SDWM</cp:lastModifiedBy>
  <cp:revision>2</cp:revision>
  <dcterms:created xsi:type="dcterms:W3CDTF">2014-05-01T09:05:00Z</dcterms:created>
  <dcterms:modified xsi:type="dcterms:W3CDTF">2014-05-01T09:05:00Z</dcterms:modified>
</cp:coreProperties>
</file>